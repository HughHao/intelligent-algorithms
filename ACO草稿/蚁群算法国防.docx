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Function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[R_best,L_best,L_ave,Shortest_Route,Shortest_Length]=ACATSP(C,NC_max,m,Alpha,Beta,Rho,Q)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主要符号说明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C n个城市的坐标，n×2的矩阵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NC_max 最大迭代次数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m 蚂蚁个数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Alpha 表征信息素重要程度的参数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Beta 表征启发式因子重要程度的参数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Rho 信息素蒸发系数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Q 信息素增加强度系数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R_best 各代最佳路线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L_best 各代最佳路线的长度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%%第一步：变量初始化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n=size(C,1);%n表示问题的规模（城市个数）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D=zeros(n,n);%D表示完全图的赋权邻接矩阵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i=1:n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j=1:n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i~=j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D(i,j)=((C(i,1)-C(j,1))^2+(C(i,2)-C(j,2))^2)^0.5;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D(i,j)=eps;      %i=j时不计算，应该为0，但后面的启发因子要取倒数，用eps（浮点相对精度）表示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D(j,i)=D(i,j);   %对称矩阵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Eta=1./D;          %Eta为启发因子，这里设为距离的倒数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Tau=ones(n,n);     %Tau为信息素矩阵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Tabu=zeros(m,n);   %存储并记录路径的生成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NC=1;               %迭代计数器，记录迭代次数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R_best=zeros(NC_max,n);       %各代最佳路线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L_best=inf.*ones(NC_max,1);   %各代最佳路线的长度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L_ave=zeros(NC_max,1);        %各代路线的平均长度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while NC&lt;=NC_max        %停止条件之一：达到最大迭代次数，停止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%%第二步：将m只蚂蚁放到n个城市上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Randpos=[];   %随即存取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i=1:(ceil(m/n))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Randpos=[Randpos,randperm(n)];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Tabu(:,1)=(Randpos(1,1:m))';    %此句不太理解？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%%第三步：m只蚂蚁按概率函数选择下一座城市，完成各自的周游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j=2:n     %所在城市不计算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i=1:m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visited=Tabu(i,1:(j-1)); %记录已访问的城市，避免重复访问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J=zeros(1,(n-j+1));       %待访问的城市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P=J;                      %待访问城市的选择概率分布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Jc=1;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k=1:n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length(find(visited==k))==0   %开始时置0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J(Jc)=k;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Jc=Jc+1;                         %访问的城市个数自加1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%下面计算待选城市的概率分布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k=1:length(J)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P(k)=(Tau(visited(end),J(k))^Alpha)*(Eta(visited(end),J(k))^Beta);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P=P/(sum(P));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%按概率原则选取下一个城市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Pcum=cumsum(P);     %cumsum，元素累加即求和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Select=find(Pcum&gt;=rand); %若计算的概率大于原来的就选择这条路线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to_visit=J(Select(1));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Tabu(i,j)=to_visit;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NC&gt;=2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Tabu(1,:)=R_best(NC-1,:);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%%第四步：记录本次迭代最佳路线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L=zeros(m,1);     %开始距离为0，m*1的列向量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i=1:m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R=Tabu(i,:);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j=1:(n-1)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L(i)=L(i)+D(R(j),R(j+1));    %原距离加上第j个城市到第j+1个城市的距离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L(i)=L(i)+D(R(1),R(n));      %一轮下来后走过的距离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L_best(NC)=min(L);           %最佳距离取最小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pos=find(L==L_best(NC));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R_best(NC,:)=Tabu(pos(1),:); %此轮迭代后的最佳路线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L_ave(NC)=mean(L);           %此轮迭代后的平均距离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NC=NC+1                      %迭代继续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%%第五步：更新信息素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Delta_Tau=zeros(n,n);        %开始时信息素为n*n的0矩阵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i=1:m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j=1:(n-1)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Delta_Tau(Tabu(i,j),Tabu(i,j+1))=Delta_Tau(Tabu(i,j),Tabu(i,j+1))+Q/L(i);        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%此次循环在路径（i，j）上的信息素增量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Delta_Tau(Tabu(i,n),Tabu(i,1))=Delta_Tau(Tabu(i,n),Tabu(i,1))+Q/L(i);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%此次循环在整个路径上的信息素增量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Tau=(1-Rho).*Tau+Delta_Tau; %考虑信息素挥发，更新后的信息素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%%第六步：禁忌表清零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Tabu=zeros(m,n);             %%直到最大迭代次数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%%第七步：输出结果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Pos=find(L_best==min(L_best)); %找到最佳路径（非0为真）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Shortest_Route=R_best(Pos(1),:) %最大迭代次数后最佳路径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Shortest_Length=L_best(Pos(1)) %最大迭代次数后最短距离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subplot(1,2,1)                  %绘制第一个子图形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DrawRoute(C,Shortest_Route)     %画路线图的子函数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subplot(1,2,2)                  %绘制第二个子图形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plot(L_best)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hold on                         %保持图形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plot(L_ave,'r')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title('平均距离和最短距离')     %标题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DrawRoute(C,R)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DrawRoute.m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画路线图的子函数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C Coordinate 节点坐标，由一个N×2的矩阵存储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 R Route 路线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%%=========================================================================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N=length(R);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scatter(C(:,1),C(:,2));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hold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plot([C(R(1),1),C(R(N),1)],[C(R(1),2),C(R(N),2)],'g')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hold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for ii=2:N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plot([C(R(ii-1),1),C(R(ii),1)],[C(R(ii-1),2),C(R(ii),2)],'g')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hold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title('旅行商问题优化结果 ')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DC551E"/>
    <w:rsid w:val="23DC551E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2018-10-21T07:58:00Z</dcterms:created>
  <dc:creator>郝海强</dc:creator>
  <cp:lastModifiedBy>郝海强</cp:lastModifiedBy>
  <dcterms:modified xsi:type="dcterms:W3CDTF">2018-10-21T07:59:51Z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